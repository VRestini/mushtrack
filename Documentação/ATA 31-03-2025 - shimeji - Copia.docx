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77777777" w:rsidR="004354DF" w:rsidRDefault="004354DF" w:rsidP="00753A51">
      <w:pPr>
        <w:pStyle w:val="Logotipo"/>
        <w:jc w:val="left"/>
      </w:pPr>
    </w:p>
    <w:p w14:paraId="7629646D" w14:textId="77777777" w:rsidR="009B4146" w:rsidRPr="004354DF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t xml:space="preserve">ATA DAILY – SPRINT REVEW </w:t>
      </w:r>
    </w:p>
    <w:p w14:paraId="4852C628" w14:textId="77777777" w:rsidR="0013487F" w:rsidRPr="009B4146" w:rsidRDefault="0013487F" w:rsidP="00875D51">
      <w:pPr>
        <w:pStyle w:val="Ttulo1"/>
        <w:rPr>
          <w:lang w:val="pt-BR"/>
        </w:rPr>
      </w:pPr>
    </w:p>
    <w:p w14:paraId="296E7C36" w14:textId="25F20779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>30/02/2025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>Ana Karoline, Lays Abreu, Vitor Restini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9A4BD6" w:rsidRPr="009A4BD6">
        <w:rPr>
          <w:lang w:val="pt-BR" w:bidi="pt-BR"/>
        </w:rPr>
        <w:t>Ana Beatriz Zinatto, Luiz Felipe</w:t>
      </w:r>
      <w:r w:rsidR="009A4BD6">
        <w:rPr>
          <w:b/>
          <w:lang w:val="pt-BR" w:bidi="pt-BR"/>
        </w:rPr>
        <w:t xml:space="preserve"> </w:t>
      </w:r>
    </w:p>
    <w:p w14:paraId="1F532E72" w14:textId="272E9C8D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16h30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56A1F605" w:rsidR="00875D51" w:rsidRPr="009A4BD6" w:rsidRDefault="009A4BD6" w:rsidP="009A4BD6">
      <w:pPr>
        <w:pStyle w:val="Numerada"/>
      </w:pPr>
      <w:r>
        <w:t xml:space="preserve">Apresentação de </w:t>
      </w:r>
      <w:r w:rsidRPr="009A4BD6">
        <w:t>metodologias ágeis</w:t>
      </w:r>
      <w:r>
        <w:rPr>
          <w:b/>
          <w:bCs/>
          <w:lang w:val="pt-BR"/>
        </w:rPr>
        <w:t xml:space="preserve"> </w:t>
      </w:r>
      <w:r w:rsidRPr="009A4BD6">
        <w:t>– separação de falas</w:t>
      </w:r>
      <w:r>
        <w:t xml:space="preserve">; </w:t>
      </w:r>
    </w:p>
    <w:p w14:paraId="0927A803" w14:textId="59C9019E" w:rsidR="003A2864" w:rsidRDefault="009A4BD6" w:rsidP="003A2864">
      <w:pPr>
        <w:pStyle w:val="Numerada"/>
      </w:pPr>
      <w:r>
        <w:t xml:space="preserve">Apresentação de metodologias ágeis </w:t>
      </w:r>
      <w:r w:rsidR="004354DF">
        <w:t>–</w:t>
      </w:r>
      <w:r>
        <w:t xml:space="preserve"> </w:t>
      </w:r>
      <w:r w:rsidR="004354DF">
        <w:t xml:space="preserve">Finalização de </w:t>
      </w:r>
      <w:r>
        <w:t xml:space="preserve">Slide </w:t>
      </w:r>
      <w:r w:rsidR="004354DF">
        <w:t>p/</w:t>
      </w:r>
      <w:r>
        <w:t xml:space="preserve"> apresentação</w:t>
      </w:r>
      <w:r w:rsidR="004354DF">
        <w:t xml:space="preserve"> </w:t>
      </w:r>
      <w:r>
        <w:t>;</w:t>
      </w:r>
    </w:p>
    <w:p w14:paraId="776437FD" w14:textId="5F9E514B" w:rsidR="004354DF" w:rsidRDefault="004354DF" w:rsidP="007A48BA">
      <w:pPr>
        <w:pStyle w:val="Numerada"/>
      </w:pPr>
      <w:r>
        <w:t>Treinar apresentação</w:t>
      </w:r>
      <w:r w:rsidR="007A48BA">
        <w:t>;</w:t>
      </w: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1B5E5494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Slide de apresentação</w:t>
            </w:r>
          </w:p>
        </w:tc>
        <w:tc>
          <w:tcPr>
            <w:tcW w:w="1808" w:type="pct"/>
          </w:tcPr>
          <w:p w14:paraId="06502867" w14:textId="32CDCE3D" w:rsidR="00875D51" w:rsidRPr="00104796" w:rsidRDefault="004354DF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Ana Karol, Lays Abreu, Vitor Restini</w:t>
            </w:r>
          </w:p>
        </w:tc>
        <w:tc>
          <w:tcPr>
            <w:tcW w:w="1006" w:type="pct"/>
          </w:tcPr>
          <w:p w14:paraId="4C2ABD1A" w14:textId="3DDEDDD8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30/03/2025</w:t>
            </w:r>
          </w:p>
        </w:tc>
        <w:tc>
          <w:tcPr>
            <w:tcW w:w="973" w:type="pct"/>
          </w:tcPr>
          <w:p w14:paraId="1EA56570" w14:textId="607E6CC3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142F2023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 w:rsidRPr="004354DF">
              <w:rPr>
                <w:sz w:val="18"/>
                <w:szCs w:val="18"/>
              </w:rPr>
              <w:t>Finalização de Slide p/ apresentação</w:t>
            </w:r>
          </w:p>
        </w:tc>
        <w:tc>
          <w:tcPr>
            <w:tcW w:w="1808" w:type="pct"/>
          </w:tcPr>
          <w:p w14:paraId="0BB86553" w14:textId="344AC70A" w:rsidR="00E112AF" w:rsidRPr="00104796" w:rsidRDefault="004354D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3C13D946" w14:textId="34816F23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31/03/2025</w:t>
            </w:r>
          </w:p>
        </w:tc>
        <w:tc>
          <w:tcPr>
            <w:tcW w:w="973" w:type="pct"/>
          </w:tcPr>
          <w:p w14:paraId="60832E24" w14:textId="4518F698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5B03D086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Treinar apresentação </w:t>
            </w:r>
          </w:p>
        </w:tc>
        <w:tc>
          <w:tcPr>
            <w:tcW w:w="1808" w:type="pct"/>
          </w:tcPr>
          <w:p w14:paraId="3EA5D604" w14:textId="37EAB073" w:rsidR="00E112AF" w:rsidRPr="00104796" w:rsidRDefault="004354D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6CA5B338" w14:textId="4EC9EAF0" w:rsid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31/03/2025</w:t>
            </w:r>
          </w:p>
          <w:p w14:paraId="7B103E40" w14:textId="7FA3DA1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3A7B31BD" w:rsid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29C7" w14:textId="77777777" w:rsidR="0046216F" w:rsidRDefault="0046216F" w:rsidP="001E7D29">
      <w:pPr>
        <w:spacing w:after="0" w:line="240" w:lineRule="auto"/>
      </w:pPr>
      <w:r>
        <w:separator/>
      </w:r>
    </w:p>
  </w:endnote>
  <w:endnote w:type="continuationSeparator" w:id="0">
    <w:p w14:paraId="46AC8026" w14:textId="77777777" w:rsidR="0046216F" w:rsidRDefault="0046216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BD44" w14:textId="77777777" w:rsidR="0046216F" w:rsidRDefault="0046216F" w:rsidP="001E7D29">
      <w:pPr>
        <w:spacing w:after="0" w:line="240" w:lineRule="auto"/>
      </w:pPr>
      <w:r>
        <w:separator/>
      </w:r>
    </w:p>
  </w:footnote>
  <w:footnote w:type="continuationSeparator" w:id="0">
    <w:p w14:paraId="486F7E9C" w14:textId="77777777" w:rsidR="0046216F" w:rsidRDefault="0046216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B748F"/>
    <w:rsid w:val="000D445D"/>
    <w:rsid w:val="000D5AE9"/>
    <w:rsid w:val="000D6A5A"/>
    <w:rsid w:val="000F4987"/>
    <w:rsid w:val="000F65EC"/>
    <w:rsid w:val="00104796"/>
    <w:rsid w:val="0011573E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94EF4"/>
    <w:rsid w:val="003A2864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4BD6"/>
    <w:rsid w:val="009B4146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56A59"/>
    <w:rsid w:val="00C601ED"/>
    <w:rsid w:val="00CE5A5C"/>
    <w:rsid w:val="00CF31FF"/>
    <w:rsid w:val="00D24188"/>
    <w:rsid w:val="00D31AB7"/>
    <w:rsid w:val="00D34BC4"/>
    <w:rsid w:val="00D50D23"/>
    <w:rsid w:val="00D512BB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2025-03-30T21:04:00Z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