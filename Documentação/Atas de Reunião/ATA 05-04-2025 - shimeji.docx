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4A13C8AE" w:rsidR="004354DF" w:rsidRPr="002E5AF5" w:rsidRDefault="007532E6" w:rsidP="00753A51">
      <w:pPr>
        <w:pStyle w:val="Logotipo"/>
        <w:jc w:val="left"/>
        <w:rPr>
          <w:lang w:val="en-US"/>
        </w:rPr>
      </w:pPr>
      <w:r w:rsidRPr="002E5AF5">
        <w:rPr>
          <w:lang w:val="en-US"/>
        </w:rPr>
        <w:t>Mush Track Tecnology</w:t>
      </w:r>
    </w:p>
    <w:p w14:paraId="7629646D" w14:textId="77777777" w:rsidR="009B4146" w:rsidRPr="002E5AF5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AF5">
        <w:rPr>
          <w:noProof/>
          <w:lang w:val="en-US"/>
        </w:rPr>
        <w:t xml:space="preserve">ATA DAILY – SPRINT REVEW </w:t>
      </w:r>
    </w:p>
    <w:p w14:paraId="4852C628" w14:textId="77777777" w:rsidR="0013487F" w:rsidRPr="002E5AF5" w:rsidRDefault="0013487F" w:rsidP="00875D51">
      <w:pPr>
        <w:pStyle w:val="Ttulo1"/>
        <w:rPr>
          <w:lang w:val="en-US"/>
        </w:rPr>
      </w:pPr>
    </w:p>
    <w:p w14:paraId="296E7C36" w14:textId="64F51776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C87BD9">
        <w:rPr>
          <w:lang w:val="pt-BR" w:bidi="pt-BR"/>
        </w:rPr>
        <w:t>0</w:t>
      </w:r>
      <w:r w:rsidR="00F35C44">
        <w:rPr>
          <w:lang w:val="pt-BR" w:bidi="pt-BR"/>
        </w:rPr>
        <w:t>5</w:t>
      </w:r>
      <w:r w:rsidR="009A4BD6">
        <w:rPr>
          <w:lang w:val="pt-BR" w:bidi="pt-BR"/>
        </w:rPr>
        <w:t>/0</w:t>
      </w:r>
      <w:r w:rsidR="00C87BD9">
        <w:rPr>
          <w:lang w:val="pt-BR" w:bidi="pt-BR"/>
        </w:rPr>
        <w:t>4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 xml:space="preserve">Ana Karoline, </w:t>
      </w:r>
      <w:proofErr w:type="spellStart"/>
      <w:r w:rsidR="009A4BD6" w:rsidRPr="009A4BD6">
        <w:rPr>
          <w:lang w:val="pt-BR" w:bidi="pt-BR"/>
        </w:rPr>
        <w:t>Lays</w:t>
      </w:r>
      <w:proofErr w:type="spellEnd"/>
      <w:r w:rsidR="009A4BD6" w:rsidRPr="009A4BD6">
        <w:rPr>
          <w:lang w:val="pt-BR" w:bidi="pt-BR"/>
        </w:rPr>
        <w:t xml:space="preserve"> Abreu, Vitor </w:t>
      </w:r>
      <w:proofErr w:type="spellStart"/>
      <w:r w:rsidR="009A4BD6" w:rsidRPr="009A4BD6">
        <w:rPr>
          <w:lang w:val="pt-BR" w:bidi="pt-BR"/>
        </w:rPr>
        <w:t>Restini</w:t>
      </w:r>
      <w:proofErr w:type="spellEnd"/>
      <w:r w:rsidR="00C87BD9">
        <w:rPr>
          <w:lang w:val="pt-BR" w:bidi="pt-BR"/>
        </w:rPr>
        <w:t xml:space="preserve">, </w:t>
      </w:r>
      <w:r w:rsidR="00C87BD9" w:rsidRPr="009A4BD6">
        <w:rPr>
          <w:lang w:val="pt-BR" w:bidi="pt-BR"/>
        </w:rPr>
        <w:t xml:space="preserve">Ana Beatriz </w:t>
      </w:r>
      <w:proofErr w:type="spellStart"/>
      <w:r w:rsidR="00C87BD9" w:rsidRPr="009A4BD6">
        <w:rPr>
          <w:lang w:val="pt-BR" w:bidi="pt-BR"/>
        </w:rPr>
        <w:t>Zinatto</w:t>
      </w:r>
      <w:proofErr w:type="spellEnd"/>
      <w:r w:rsidR="00C87BD9" w:rsidRPr="009A4BD6">
        <w:rPr>
          <w:lang w:val="pt-BR" w:bidi="pt-BR"/>
        </w:rPr>
        <w:t>, Luiz Felipe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</w:p>
    <w:p w14:paraId="1F532E72" w14:textId="48A47F81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2E5AF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6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h</w:t>
      </w:r>
      <w:r w:rsidR="002E5AF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45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50835221" w:rsidR="00875D51" w:rsidRPr="009A4BD6" w:rsidRDefault="00FE6D7D" w:rsidP="002E5AF5">
      <w:pPr>
        <w:pStyle w:val="Numerada"/>
      </w:pPr>
      <w:r>
        <w:t>Fizemos pesquisa sobre os cogumelos com parâmetros parecidos até as 14h de domingo</w:t>
      </w:r>
      <w:r w:rsidR="00D74AF3">
        <w:t>;</w:t>
      </w:r>
      <w:r w:rsidR="009A4BD6">
        <w:t xml:space="preserve"> </w:t>
      </w: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26277C72" w:rsidR="00875D51" w:rsidRPr="00104796" w:rsidRDefault="003C716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Tarefas para </w:t>
            </w:r>
            <w:r w:rsidR="009E5169">
              <w:rPr>
                <w:sz w:val="18"/>
                <w:szCs w:val="24"/>
              </w:rPr>
              <w:t>a semana/Inciada</w:t>
            </w:r>
          </w:p>
        </w:tc>
        <w:tc>
          <w:tcPr>
            <w:tcW w:w="1808" w:type="pct"/>
          </w:tcPr>
          <w:p w14:paraId="06502867" w14:textId="18ACA5CA" w:rsidR="00875D51" w:rsidRPr="00104796" w:rsidRDefault="003C7163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2F36567B" w14:textId="77777777" w:rsidR="00875D51" w:rsidRDefault="00D3188C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4C2ABD1A" w14:textId="4C887293" w:rsidR="00D3188C" w:rsidRPr="00104796" w:rsidRDefault="00D3188C" w:rsidP="001B14CB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DA5156C" w14:textId="77777777" w:rsidR="00875D51" w:rsidRDefault="00D74AF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  <w:p w14:paraId="1EA56570" w14:textId="4260FF55" w:rsidR="00D74AF3" w:rsidRPr="00104796" w:rsidRDefault="00D74AF3" w:rsidP="001B14CB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37C603C9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0BB86553" w14:textId="47E6E59C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3C13D946" w14:textId="3886421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0832E24" w14:textId="4A39275F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428C024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EA5D604" w14:textId="14880A10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B103E40" w14:textId="53B4DFA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0F046BAA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0522" w14:textId="77777777" w:rsidR="004B5B74" w:rsidRDefault="004B5B74" w:rsidP="001E7D29">
      <w:pPr>
        <w:spacing w:after="0" w:line="240" w:lineRule="auto"/>
      </w:pPr>
      <w:r>
        <w:separator/>
      </w:r>
    </w:p>
  </w:endnote>
  <w:endnote w:type="continuationSeparator" w:id="0">
    <w:p w14:paraId="1A4C6C30" w14:textId="77777777" w:rsidR="004B5B74" w:rsidRDefault="004B5B7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8C7C" w14:textId="77777777" w:rsidR="004B5B74" w:rsidRDefault="004B5B74" w:rsidP="001E7D29">
      <w:pPr>
        <w:spacing w:after="0" w:line="240" w:lineRule="auto"/>
      </w:pPr>
      <w:r>
        <w:separator/>
      </w:r>
    </w:p>
  </w:footnote>
  <w:footnote w:type="continuationSeparator" w:id="0">
    <w:p w14:paraId="03708FAE" w14:textId="77777777" w:rsidR="004B5B74" w:rsidRDefault="004B5B7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0B0"/>
    <w:rsid w:val="00016839"/>
    <w:rsid w:val="00057671"/>
    <w:rsid w:val="0009013A"/>
    <w:rsid w:val="000B748F"/>
    <w:rsid w:val="000D0A02"/>
    <w:rsid w:val="000D445D"/>
    <w:rsid w:val="000D5AE9"/>
    <w:rsid w:val="000D6A5A"/>
    <w:rsid w:val="000F4987"/>
    <w:rsid w:val="000F65EC"/>
    <w:rsid w:val="00104796"/>
    <w:rsid w:val="0011573E"/>
    <w:rsid w:val="00120336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2E5AF5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82BC6"/>
    <w:rsid w:val="00394EF4"/>
    <w:rsid w:val="003A2864"/>
    <w:rsid w:val="003C7163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B74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6F0C74"/>
    <w:rsid w:val="00700B1F"/>
    <w:rsid w:val="007257E9"/>
    <w:rsid w:val="00740105"/>
    <w:rsid w:val="00744B1E"/>
    <w:rsid w:val="007532E6"/>
    <w:rsid w:val="00753A51"/>
    <w:rsid w:val="00756D9C"/>
    <w:rsid w:val="007619BD"/>
    <w:rsid w:val="00771C24"/>
    <w:rsid w:val="00781863"/>
    <w:rsid w:val="00785F18"/>
    <w:rsid w:val="00797FA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4BD6"/>
    <w:rsid w:val="009B4146"/>
    <w:rsid w:val="009D4984"/>
    <w:rsid w:val="009D6901"/>
    <w:rsid w:val="009E5169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1009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401"/>
    <w:rsid w:val="00BE4ADC"/>
    <w:rsid w:val="00C14973"/>
    <w:rsid w:val="00C1643D"/>
    <w:rsid w:val="00C261A9"/>
    <w:rsid w:val="00C42793"/>
    <w:rsid w:val="00C47179"/>
    <w:rsid w:val="00C56A59"/>
    <w:rsid w:val="00C601ED"/>
    <w:rsid w:val="00C87BD9"/>
    <w:rsid w:val="00CE5A5C"/>
    <w:rsid w:val="00CF31FF"/>
    <w:rsid w:val="00D05B04"/>
    <w:rsid w:val="00D24188"/>
    <w:rsid w:val="00D3188C"/>
    <w:rsid w:val="00D31AB7"/>
    <w:rsid w:val="00D34BC4"/>
    <w:rsid w:val="00D50D23"/>
    <w:rsid w:val="00D512BB"/>
    <w:rsid w:val="00D74AF3"/>
    <w:rsid w:val="00D8095C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5C44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2025-04-08T00:24:00Z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