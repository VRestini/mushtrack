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9F07" w14:textId="15D49294" w:rsidR="004354DF" w:rsidRPr="00FA105B" w:rsidRDefault="0095187D" w:rsidP="00753A51">
      <w:pPr>
        <w:pStyle w:val="Logotipo"/>
        <w:jc w:val="left"/>
        <w:rPr>
          <w:lang w:val="en-US"/>
        </w:rPr>
      </w:pPr>
      <w:r w:rsidRPr="00FA105B">
        <w:rPr>
          <w:lang w:val="en-US"/>
        </w:rPr>
        <w:t xml:space="preserve">Mush </w:t>
      </w:r>
      <w:r w:rsidR="00FA105B" w:rsidRPr="00FA105B">
        <w:rPr>
          <w:lang w:val="en-US"/>
        </w:rPr>
        <w:t>Track Techn</w:t>
      </w:r>
      <w:r w:rsidR="00FA105B">
        <w:rPr>
          <w:lang w:val="en-US"/>
        </w:rPr>
        <w:t>ology</w:t>
      </w:r>
    </w:p>
    <w:p w14:paraId="7629646D" w14:textId="77777777" w:rsidR="009B4146" w:rsidRPr="00FA105B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A105B">
        <w:rPr>
          <w:noProof/>
          <w:lang w:val="en-US"/>
        </w:rPr>
        <w:t xml:space="preserve">ATA DAILY – SPRINT REVEW </w:t>
      </w:r>
    </w:p>
    <w:p w14:paraId="4852C628" w14:textId="77777777" w:rsidR="0013487F" w:rsidRPr="00FA105B" w:rsidRDefault="0013487F" w:rsidP="00875D51">
      <w:pPr>
        <w:pStyle w:val="Ttulo1"/>
        <w:rPr>
          <w:lang w:val="en-US"/>
        </w:rPr>
      </w:pPr>
    </w:p>
    <w:p w14:paraId="296E7C36" w14:textId="7377D53F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>0</w:t>
      </w:r>
      <w:r w:rsidR="00FF15E0">
        <w:rPr>
          <w:lang w:val="pt-BR" w:bidi="pt-BR"/>
        </w:rPr>
        <w:t>1</w:t>
      </w:r>
      <w:r w:rsidR="009A4BD6">
        <w:rPr>
          <w:lang w:val="pt-BR" w:bidi="pt-BR"/>
        </w:rPr>
        <w:t>/</w:t>
      </w:r>
      <w:r w:rsidR="009A4BD6" w:rsidRPr="00FF15E0">
        <w:rPr>
          <w:lang w:val="pt-BR" w:bidi="pt-BR"/>
        </w:rPr>
        <w:t>0</w:t>
      </w:r>
      <w:r w:rsidR="00FF15E0">
        <w:rPr>
          <w:lang w:val="pt-BR" w:bidi="pt-BR"/>
        </w:rPr>
        <w:t>4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r w:rsidR="009A4BD6" w:rsidRPr="009A4BD6">
        <w:rPr>
          <w:lang w:val="pt-BR" w:bidi="pt-BR"/>
        </w:rPr>
        <w:t>Restini</w:t>
      </w:r>
      <w:proofErr w:type="spellEnd"/>
      <w:r w:rsidR="00FF15E0">
        <w:rPr>
          <w:lang w:val="pt-BR" w:bidi="pt-BR"/>
        </w:rPr>
        <w:t xml:space="preserve">, </w:t>
      </w:r>
      <w:r w:rsidR="00FF15E0" w:rsidRPr="009A4BD6">
        <w:rPr>
          <w:lang w:val="pt-BR" w:bidi="pt-BR"/>
        </w:rPr>
        <w:t xml:space="preserve">Ana Beatriz </w:t>
      </w:r>
      <w:proofErr w:type="spellStart"/>
      <w:r w:rsidR="00FF15E0" w:rsidRPr="009A4BD6">
        <w:rPr>
          <w:lang w:val="pt-BR" w:bidi="pt-BR"/>
        </w:rPr>
        <w:t>Zinatto</w:t>
      </w:r>
      <w:proofErr w:type="spellEnd"/>
      <w:r w:rsidR="00FF15E0" w:rsidRPr="009A4BD6">
        <w:rPr>
          <w:lang w:val="pt-BR" w:bidi="pt-BR"/>
        </w:rPr>
        <w:t>, Luiz Felipe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</w:p>
    <w:p w14:paraId="1F532E72" w14:textId="683D8C1A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FF15E0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8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h30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08BB8ECD" w:rsidR="00875D51" w:rsidRPr="009A4BD6" w:rsidRDefault="00FF15E0" w:rsidP="009A4BD6">
      <w:pPr>
        <w:pStyle w:val="Numerada"/>
      </w:pPr>
      <w:r>
        <w:t>Definição de tarefas para a sprint</w:t>
      </w:r>
      <w:r w:rsidR="000E2845">
        <w:t xml:space="preserve"> e vali</w:t>
      </w:r>
      <w:r w:rsidR="00B2282D">
        <w:t>dação</w:t>
      </w:r>
      <w:r w:rsidR="009A4BD6">
        <w:t xml:space="preserve">; </w:t>
      </w:r>
    </w:p>
    <w:p w14:paraId="0927A803" w14:textId="0ADF4EBA" w:rsidR="003A2864" w:rsidRDefault="000E2845" w:rsidP="003A2864">
      <w:pPr>
        <w:pStyle w:val="Numerada"/>
      </w:pPr>
      <w:r>
        <w:t>Definição d</w:t>
      </w:r>
      <w:r w:rsidR="00507738">
        <w:t>as</w:t>
      </w:r>
      <w:r w:rsidR="00096887">
        <w:t xml:space="preserve"> </w:t>
      </w:r>
      <w:r w:rsidR="00AF406F">
        <w:t>cores</w:t>
      </w:r>
      <w:r w:rsidR="009A4BD6">
        <w:t>;</w:t>
      </w:r>
    </w:p>
    <w:p w14:paraId="776437FD" w14:textId="55D133B8" w:rsidR="004354DF" w:rsidRDefault="004354DF" w:rsidP="009A0696">
      <w:pPr>
        <w:pStyle w:val="Numerada"/>
        <w:numPr>
          <w:ilvl w:val="0"/>
          <w:numId w:val="0"/>
        </w:numPr>
        <w:ind w:left="180"/>
      </w:pP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262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7"/>
        <w:gridCol w:w="2783"/>
        <w:gridCol w:w="1549"/>
        <w:gridCol w:w="1498"/>
      </w:tblGrid>
      <w:tr w:rsidR="00875D51" w14:paraId="3E2DF828" w14:textId="77777777" w:rsidTr="00FA105B">
        <w:trPr>
          <w:trHeight w:val="418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FA105B">
        <w:trPr>
          <w:trHeight w:val="262"/>
        </w:trPr>
        <w:tc>
          <w:tcPr>
            <w:tcW w:w="1213" w:type="pct"/>
          </w:tcPr>
          <w:p w14:paraId="0495EA74" w14:textId="242E85E0" w:rsidR="00875D51" w:rsidRPr="00104796" w:rsidRDefault="00E31DD8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Colocar os stakeolders na doc</w:t>
            </w:r>
          </w:p>
        </w:tc>
        <w:tc>
          <w:tcPr>
            <w:tcW w:w="1808" w:type="pct"/>
          </w:tcPr>
          <w:p w14:paraId="06502867" w14:textId="2F302083" w:rsidR="00875D51" w:rsidRPr="00104796" w:rsidRDefault="00864389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Ana</w:t>
            </w:r>
            <w:r w:rsidR="004E1539">
              <w:rPr>
                <w:b/>
                <w:bCs/>
                <w:sz w:val="18"/>
                <w:szCs w:val="24"/>
              </w:rPr>
              <w:t xml:space="preserve"> /L</w:t>
            </w:r>
            <w:r w:rsidR="000143D4">
              <w:rPr>
                <w:b/>
                <w:bCs/>
                <w:sz w:val="18"/>
                <w:szCs w:val="24"/>
              </w:rPr>
              <w:t>ays</w:t>
            </w:r>
          </w:p>
        </w:tc>
        <w:tc>
          <w:tcPr>
            <w:tcW w:w="1006" w:type="pct"/>
          </w:tcPr>
          <w:p w14:paraId="4C2ABD1A" w14:textId="60398E27" w:rsidR="00875D51" w:rsidRPr="00104796" w:rsidRDefault="004A2E9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</w:t>
            </w:r>
            <w:r w:rsidR="009A4BD6">
              <w:rPr>
                <w:sz w:val="18"/>
                <w:szCs w:val="24"/>
              </w:rPr>
              <w:t>/0</w:t>
            </w:r>
            <w:r>
              <w:rPr>
                <w:sz w:val="18"/>
                <w:szCs w:val="24"/>
              </w:rPr>
              <w:t>4</w:t>
            </w:r>
            <w:r w:rsidR="009A4BD6">
              <w:rPr>
                <w:sz w:val="18"/>
                <w:szCs w:val="24"/>
              </w:rPr>
              <w:t>/2025</w:t>
            </w:r>
          </w:p>
        </w:tc>
        <w:tc>
          <w:tcPr>
            <w:tcW w:w="973" w:type="pct"/>
          </w:tcPr>
          <w:p w14:paraId="1EA56570" w14:textId="29B27D2E" w:rsidR="00875D51" w:rsidRPr="00104796" w:rsidRDefault="004A2E9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</w:tc>
      </w:tr>
      <w:tr w:rsidR="00E112AF" w:rsidRPr="00E463CF" w14:paraId="238E0182" w14:textId="77777777" w:rsidTr="00FA105B">
        <w:trPr>
          <w:trHeight w:val="262"/>
        </w:trPr>
        <w:tc>
          <w:tcPr>
            <w:tcW w:w="1213" w:type="pct"/>
          </w:tcPr>
          <w:p w14:paraId="60B49B58" w14:textId="273A4B75" w:rsidR="00E112AF" w:rsidRPr="00104796" w:rsidRDefault="000228A3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Contexto </w:t>
            </w:r>
          </w:p>
        </w:tc>
        <w:tc>
          <w:tcPr>
            <w:tcW w:w="1808" w:type="pct"/>
          </w:tcPr>
          <w:p w14:paraId="0BB86553" w14:textId="643B97BC" w:rsidR="00E112AF" w:rsidRPr="00104796" w:rsidRDefault="000228A3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Lays</w:t>
            </w:r>
            <w:r w:rsidR="00141C41">
              <w:rPr>
                <w:b/>
                <w:bCs/>
                <w:sz w:val="18"/>
                <w:szCs w:val="24"/>
              </w:rPr>
              <w:t xml:space="preserve">/ </w:t>
            </w:r>
            <w:r>
              <w:rPr>
                <w:b/>
                <w:bCs/>
                <w:sz w:val="18"/>
                <w:szCs w:val="24"/>
              </w:rPr>
              <w:t>Ana</w:t>
            </w:r>
          </w:p>
        </w:tc>
        <w:tc>
          <w:tcPr>
            <w:tcW w:w="1006" w:type="pct"/>
          </w:tcPr>
          <w:p w14:paraId="3C13D946" w14:textId="2B6D56B2" w:rsidR="00E112AF" w:rsidRPr="00104796" w:rsidRDefault="004A2E9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</w:t>
            </w:r>
            <w:r w:rsidR="004354DF">
              <w:rPr>
                <w:sz w:val="18"/>
                <w:szCs w:val="24"/>
              </w:rPr>
              <w:t>/0</w:t>
            </w:r>
            <w:r>
              <w:rPr>
                <w:sz w:val="18"/>
                <w:szCs w:val="24"/>
              </w:rPr>
              <w:t>4</w:t>
            </w:r>
            <w:r w:rsidR="004354DF">
              <w:rPr>
                <w:sz w:val="18"/>
                <w:szCs w:val="24"/>
              </w:rPr>
              <w:t>/2025</w:t>
            </w:r>
          </w:p>
        </w:tc>
        <w:tc>
          <w:tcPr>
            <w:tcW w:w="973" w:type="pct"/>
          </w:tcPr>
          <w:p w14:paraId="60832E24" w14:textId="4518F698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</w:tc>
      </w:tr>
      <w:tr w:rsidR="00E112AF" w:rsidRPr="00E463CF" w14:paraId="2D7A2EEC" w14:textId="77777777" w:rsidTr="00FA105B">
        <w:trPr>
          <w:trHeight w:val="262"/>
        </w:trPr>
        <w:tc>
          <w:tcPr>
            <w:tcW w:w="1213" w:type="pct"/>
          </w:tcPr>
          <w:p w14:paraId="147A0FB0" w14:textId="77777777" w:rsidR="00E112AF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 </w:t>
            </w:r>
            <w:r w:rsidR="00014B62">
              <w:rPr>
                <w:sz w:val="18"/>
                <w:szCs w:val="24"/>
              </w:rPr>
              <w:t>Objetivo</w:t>
            </w:r>
          </w:p>
          <w:p w14:paraId="21029078" w14:textId="77777777" w:rsidR="008241D5" w:rsidRDefault="008241D5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Justificativa</w:t>
            </w:r>
          </w:p>
          <w:p w14:paraId="19DC9752" w14:textId="1FE0620D" w:rsidR="008241D5" w:rsidRPr="00104796" w:rsidRDefault="00F44947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Backlog</w:t>
            </w:r>
          </w:p>
        </w:tc>
        <w:tc>
          <w:tcPr>
            <w:tcW w:w="1808" w:type="pct"/>
          </w:tcPr>
          <w:p w14:paraId="2B603F19" w14:textId="09FDDC79" w:rsidR="00E112AF" w:rsidRDefault="00014B62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Vitor</w:t>
            </w:r>
          </w:p>
          <w:p w14:paraId="62E8842C" w14:textId="05A26478" w:rsidR="00864389" w:rsidRDefault="008241D5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Luiz</w:t>
            </w:r>
          </w:p>
          <w:p w14:paraId="3EA5D604" w14:textId="493C8AA5" w:rsidR="00864389" w:rsidRPr="00104796" w:rsidRDefault="004523A9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Vitor</w:t>
            </w:r>
            <w:r w:rsidR="00F1105D">
              <w:rPr>
                <w:b/>
                <w:bCs/>
                <w:sz w:val="18"/>
                <w:szCs w:val="24"/>
              </w:rPr>
              <w:t>/ Karol</w:t>
            </w:r>
            <w:r w:rsidR="008241D5">
              <w:rPr>
                <w:b/>
                <w:bCs/>
                <w:sz w:val="18"/>
                <w:szCs w:val="24"/>
              </w:rPr>
              <w:tab/>
            </w:r>
          </w:p>
        </w:tc>
        <w:tc>
          <w:tcPr>
            <w:tcW w:w="1006" w:type="pct"/>
          </w:tcPr>
          <w:p w14:paraId="6CA5B338" w14:textId="076F7D57" w:rsidR="00104796" w:rsidRDefault="004A2E9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</w:t>
            </w:r>
            <w:r w:rsidR="004354DF">
              <w:rPr>
                <w:sz w:val="18"/>
                <w:szCs w:val="24"/>
              </w:rPr>
              <w:t>/0</w:t>
            </w:r>
            <w:r>
              <w:rPr>
                <w:sz w:val="18"/>
                <w:szCs w:val="24"/>
              </w:rPr>
              <w:t>4</w:t>
            </w:r>
            <w:r w:rsidR="004354DF">
              <w:rPr>
                <w:sz w:val="18"/>
                <w:szCs w:val="24"/>
              </w:rPr>
              <w:t>/2025</w:t>
            </w:r>
          </w:p>
          <w:p w14:paraId="2F0AE89D" w14:textId="77777777" w:rsidR="00E112AF" w:rsidRDefault="004A2E9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7B103E40" w14:textId="69B52530" w:rsidR="004A2E96" w:rsidRPr="00104796" w:rsidRDefault="004A2E9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</w:tc>
        <w:tc>
          <w:tcPr>
            <w:tcW w:w="973" w:type="pct"/>
          </w:tcPr>
          <w:p w14:paraId="4A2023BC" w14:textId="3A7B31BD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  <w:p w14:paraId="4CE5BBDB" w14:textId="77777777" w:rsidR="00E112AF" w:rsidRDefault="004A2E9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</w:t>
            </w:r>
            <w:r w:rsidR="00C55476">
              <w:rPr>
                <w:sz w:val="18"/>
                <w:szCs w:val="24"/>
              </w:rPr>
              <w:t xml:space="preserve"> do</w:t>
            </w:r>
          </w:p>
          <w:p w14:paraId="3931258C" w14:textId="50221C71" w:rsidR="00C55476" w:rsidRPr="00104796" w:rsidRDefault="00C55476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</w:tc>
      </w:tr>
      <w:tr w:rsidR="00E112AF" w:rsidRPr="00556DA8" w14:paraId="1BF87C2A" w14:textId="77777777" w:rsidTr="00FA105B">
        <w:trPr>
          <w:trHeight w:val="262"/>
        </w:trPr>
        <w:tc>
          <w:tcPr>
            <w:tcW w:w="1213" w:type="pct"/>
          </w:tcPr>
          <w:p w14:paraId="7EEE47A4" w14:textId="77777777" w:rsidR="00E112AF" w:rsidRDefault="00B81FD9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Limites</w:t>
            </w:r>
            <w:r w:rsidR="00041DC1">
              <w:rPr>
                <w:sz w:val="18"/>
                <w:szCs w:val="24"/>
              </w:rPr>
              <w:t xml:space="preserve"> e exclusões</w:t>
            </w:r>
          </w:p>
          <w:p w14:paraId="5B3CF116" w14:textId="77777777" w:rsidR="004A21E9" w:rsidRDefault="001937ED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Macro Cronograma</w:t>
            </w:r>
          </w:p>
          <w:p w14:paraId="0EFBA7ED" w14:textId="77777777" w:rsidR="0073599B" w:rsidRDefault="00942D9A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Escopo – Recursos Necessários</w:t>
            </w:r>
          </w:p>
          <w:p w14:paraId="743FBC3D" w14:textId="77777777" w:rsidR="00DD755B" w:rsidRDefault="001023F5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E</w:t>
            </w:r>
            <w:r w:rsidR="00564610">
              <w:rPr>
                <w:sz w:val="18"/>
                <w:szCs w:val="24"/>
              </w:rPr>
              <w:t>scopo / premissas</w:t>
            </w:r>
          </w:p>
          <w:p w14:paraId="6C416F3C" w14:textId="77777777" w:rsidR="00564610" w:rsidRDefault="00564610" w:rsidP="00E112AF">
            <w:pPr>
              <w:pStyle w:val="DescriodoItem"/>
              <w:rPr>
                <w:sz w:val="18"/>
                <w:szCs w:val="24"/>
              </w:rPr>
            </w:pPr>
          </w:p>
          <w:p w14:paraId="4366DD04" w14:textId="2AE1A858" w:rsidR="000B6ED0" w:rsidRPr="00104796" w:rsidRDefault="000B6ED0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Escopo/ restrições</w:t>
            </w:r>
          </w:p>
        </w:tc>
        <w:tc>
          <w:tcPr>
            <w:tcW w:w="1808" w:type="pct"/>
          </w:tcPr>
          <w:p w14:paraId="2DB3BD15" w14:textId="63B40B15" w:rsidR="00104796" w:rsidRPr="000B6ED0" w:rsidRDefault="00041DC1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  <w:r w:rsidRPr="000B6ED0">
              <w:rPr>
                <w:b/>
                <w:bCs/>
                <w:sz w:val="18"/>
                <w:szCs w:val="24"/>
                <w:lang w:val="en-US"/>
              </w:rPr>
              <w:t>Luiz / Karol</w:t>
            </w:r>
          </w:p>
          <w:p w14:paraId="2B1ACE25" w14:textId="77777777" w:rsidR="00E112AF" w:rsidRPr="000B6ED0" w:rsidRDefault="00E112AF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  <w:p w14:paraId="37240087" w14:textId="77777777" w:rsidR="001937ED" w:rsidRPr="000B6ED0" w:rsidRDefault="001937ED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  <w:r w:rsidRPr="000B6ED0">
              <w:rPr>
                <w:b/>
                <w:bCs/>
                <w:sz w:val="18"/>
                <w:szCs w:val="24"/>
                <w:lang w:val="en-US"/>
              </w:rPr>
              <w:t>Vitor</w:t>
            </w:r>
          </w:p>
          <w:p w14:paraId="5AB4E900" w14:textId="77777777" w:rsidR="00564610" w:rsidRPr="000B6ED0" w:rsidRDefault="00564610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  <w:p w14:paraId="2536DD36" w14:textId="2C9B3E61" w:rsidR="005858BD" w:rsidRPr="000B6ED0" w:rsidRDefault="00556DA8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  <w:r w:rsidRPr="000B6ED0">
              <w:rPr>
                <w:b/>
                <w:bCs/>
                <w:sz w:val="18"/>
                <w:szCs w:val="24"/>
                <w:lang w:val="en-US"/>
              </w:rPr>
              <w:t>Karol</w:t>
            </w:r>
          </w:p>
          <w:p w14:paraId="25B19ABC" w14:textId="77777777" w:rsidR="00564610" w:rsidRPr="000B6ED0" w:rsidRDefault="00564610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  <w:p w14:paraId="2B0CFEE4" w14:textId="6937098F" w:rsidR="00564610" w:rsidRPr="000B6ED0" w:rsidRDefault="00564610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  <w:proofErr w:type="spellStart"/>
            <w:r w:rsidRPr="000B6ED0">
              <w:rPr>
                <w:b/>
                <w:bCs/>
                <w:sz w:val="18"/>
                <w:szCs w:val="24"/>
                <w:lang w:val="en-US"/>
              </w:rPr>
              <w:t>Todos</w:t>
            </w:r>
            <w:proofErr w:type="spellEnd"/>
          </w:p>
          <w:p w14:paraId="68AE3799" w14:textId="77777777" w:rsidR="00564610" w:rsidRDefault="00564610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  <w:p w14:paraId="5C39AEA7" w14:textId="64B14F4E" w:rsidR="000B6ED0" w:rsidRPr="000B6ED0" w:rsidRDefault="000B6ED0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24"/>
                <w:lang w:val="en-US"/>
              </w:rPr>
              <w:t>Todos</w:t>
            </w:r>
            <w:proofErr w:type="spellEnd"/>
          </w:p>
        </w:tc>
        <w:tc>
          <w:tcPr>
            <w:tcW w:w="1006" w:type="pct"/>
          </w:tcPr>
          <w:p w14:paraId="70E337A7" w14:textId="27C4512F" w:rsidR="00104796" w:rsidRDefault="004A21E9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57D3FDD6" w14:textId="77777777" w:rsidR="00E112AF" w:rsidRDefault="00E112AF" w:rsidP="00E112AF">
            <w:pPr>
              <w:pStyle w:val="DescriodoItem"/>
              <w:rPr>
                <w:sz w:val="18"/>
                <w:szCs w:val="24"/>
              </w:rPr>
            </w:pPr>
          </w:p>
          <w:p w14:paraId="52F23977" w14:textId="77777777" w:rsidR="001937ED" w:rsidRDefault="0073599B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17490BA4" w14:textId="77777777" w:rsidR="00564610" w:rsidRDefault="00564610" w:rsidP="00E112AF">
            <w:pPr>
              <w:pStyle w:val="DescriodoItem"/>
              <w:rPr>
                <w:sz w:val="18"/>
                <w:szCs w:val="24"/>
              </w:rPr>
            </w:pPr>
          </w:p>
          <w:p w14:paraId="033A6517" w14:textId="44B60E22" w:rsidR="00556DA8" w:rsidRDefault="00556DA8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7DFED67A" w14:textId="77777777" w:rsidR="00564610" w:rsidRDefault="00564610" w:rsidP="00E112AF">
            <w:pPr>
              <w:pStyle w:val="DescriodoItem"/>
              <w:rPr>
                <w:sz w:val="18"/>
                <w:szCs w:val="24"/>
              </w:rPr>
            </w:pPr>
          </w:p>
          <w:p w14:paraId="1764DF55" w14:textId="77777777" w:rsidR="00564610" w:rsidRDefault="00564610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729A528C" w14:textId="77777777" w:rsidR="000B6ED0" w:rsidRDefault="000B6ED0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1FD9BDE7" w:rsidR="000B6ED0" w:rsidRPr="00104796" w:rsidRDefault="000B6ED0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</w:tc>
        <w:tc>
          <w:tcPr>
            <w:tcW w:w="973" w:type="pct"/>
          </w:tcPr>
          <w:p w14:paraId="05A1D3D5" w14:textId="23724C84" w:rsidR="00104796" w:rsidRPr="00556DA8" w:rsidRDefault="004A21E9" w:rsidP="00E112AF">
            <w:pPr>
              <w:pStyle w:val="DescriodoItem"/>
              <w:rPr>
                <w:sz w:val="18"/>
                <w:szCs w:val="24"/>
                <w:lang w:val="en-US"/>
              </w:rPr>
            </w:pPr>
            <w:r w:rsidRPr="00556DA8">
              <w:rPr>
                <w:sz w:val="18"/>
                <w:szCs w:val="24"/>
                <w:lang w:val="en-US"/>
              </w:rPr>
              <w:t>To do</w:t>
            </w:r>
          </w:p>
          <w:p w14:paraId="3367643D" w14:textId="77777777" w:rsidR="004A21E9" w:rsidRPr="00556DA8" w:rsidRDefault="004A21E9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  <w:p w14:paraId="206CB470" w14:textId="77777777" w:rsidR="00E112AF" w:rsidRPr="00556DA8" w:rsidRDefault="0073599B" w:rsidP="00E112AF">
            <w:pPr>
              <w:pStyle w:val="DescriodoItem"/>
              <w:rPr>
                <w:sz w:val="18"/>
                <w:szCs w:val="24"/>
                <w:lang w:val="en-US"/>
              </w:rPr>
            </w:pPr>
            <w:r w:rsidRPr="00556DA8">
              <w:rPr>
                <w:sz w:val="18"/>
                <w:szCs w:val="24"/>
                <w:lang w:val="en-US"/>
              </w:rPr>
              <w:t>To do</w:t>
            </w:r>
          </w:p>
          <w:p w14:paraId="0263AB7A" w14:textId="77777777" w:rsidR="00564610" w:rsidRDefault="00564610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  <w:p w14:paraId="303F4875" w14:textId="609D0207" w:rsidR="0073599B" w:rsidRDefault="00556DA8" w:rsidP="00E112AF">
            <w:pPr>
              <w:pStyle w:val="DescriodoItem"/>
              <w:rPr>
                <w:sz w:val="18"/>
                <w:szCs w:val="24"/>
                <w:lang w:val="en-US"/>
              </w:rPr>
            </w:pPr>
            <w:r w:rsidRPr="00556DA8">
              <w:rPr>
                <w:sz w:val="18"/>
                <w:szCs w:val="24"/>
                <w:lang w:val="en-US"/>
              </w:rPr>
              <w:t>To</w:t>
            </w:r>
            <w:r>
              <w:rPr>
                <w:sz w:val="18"/>
                <w:szCs w:val="24"/>
                <w:lang w:val="en-US"/>
              </w:rPr>
              <w:t xml:space="preserve"> do</w:t>
            </w:r>
          </w:p>
          <w:p w14:paraId="49C940AA" w14:textId="77777777" w:rsidR="00564610" w:rsidRDefault="00564610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  <w:p w14:paraId="6E9EE3FB" w14:textId="57F4CA82" w:rsidR="00564610" w:rsidRDefault="00564610" w:rsidP="00E112AF">
            <w:pPr>
              <w:pStyle w:val="DescriodoItem"/>
              <w:rPr>
                <w:sz w:val="18"/>
                <w:szCs w:val="24"/>
                <w:lang w:val="en-US"/>
              </w:rPr>
            </w:pPr>
            <w:r>
              <w:rPr>
                <w:sz w:val="18"/>
                <w:szCs w:val="24"/>
                <w:lang w:val="en-US"/>
              </w:rPr>
              <w:t>To do</w:t>
            </w:r>
          </w:p>
          <w:p w14:paraId="42D1C10D" w14:textId="77777777" w:rsidR="00564610" w:rsidRDefault="00564610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  <w:p w14:paraId="6C127AA8" w14:textId="5CD2E567" w:rsidR="00564610" w:rsidRPr="00556DA8" w:rsidRDefault="000B6ED0" w:rsidP="00E112AF">
            <w:pPr>
              <w:pStyle w:val="DescriodoItem"/>
              <w:rPr>
                <w:sz w:val="18"/>
                <w:szCs w:val="24"/>
                <w:lang w:val="en-US"/>
              </w:rPr>
            </w:pPr>
            <w:r>
              <w:rPr>
                <w:sz w:val="18"/>
                <w:szCs w:val="24"/>
                <w:lang w:val="en-US"/>
              </w:rPr>
              <w:t>To do</w:t>
            </w:r>
          </w:p>
        </w:tc>
      </w:tr>
      <w:tr w:rsidR="00E112AF" w:rsidRPr="00556DA8" w14:paraId="6B82C720" w14:textId="77777777" w:rsidTr="00FA105B">
        <w:trPr>
          <w:trHeight w:val="262"/>
        </w:trPr>
        <w:tc>
          <w:tcPr>
            <w:tcW w:w="1213" w:type="pct"/>
          </w:tcPr>
          <w:p w14:paraId="26C017EC" w14:textId="3CA470FA" w:rsidR="00E112AF" w:rsidRPr="00556DA8" w:rsidRDefault="00E112AF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  <w:tc>
          <w:tcPr>
            <w:tcW w:w="1808" w:type="pct"/>
          </w:tcPr>
          <w:p w14:paraId="32628935" w14:textId="19DBBAEF" w:rsidR="00E112AF" w:rsidRPr="00556DA8" w:rsidRDefault="00E112AF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</w:tc>
        <w:tc>
          <w:tcPr>
            <w:tcW w:w="1006" w:type="pct"/>
          </w:tcPr>
          <w:p w14:paraId="0936933E" w14:textId="15EA7BA5" w:rsidR="00E112AF" w:rsidRPr="00556DA8" w:rsidRDefault="00E112AF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  <w:tc>
          <w:tcPr>
            <w:tcW w:w="973" w:type="pct"/>
          </w:tcPr>
          <w:p w14:paraId="0DBB74F6" w14:textId="62CC16B2" w:rsidR="00E112AF" w:rsidRPr="00556DA8" w:rsidRDefault="00E112AF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</w:tr>
      <w:tr w:rsidR="00E112AF" w:rsidRPr="00556DA8" w14:paraId="66A3776B" w14:textId="77777777" w:rsidTr="00FA105B">
        <w:trPr>
          <w:trHeight w:val="262"/>
        </w:trPr>
        <w:tc>
          <w:tcPr>
            <w:tcW w:w="1213" w:type="pct"/>
          </w:tcPr>
          <w:p w14:paraId="34345469" w14:textId="0B8F0B01" w:rsidR="00E112AF" w:rsidRPr="00556DA8" w:rsidRDefault="00E112AF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  <w:tc>
          <w:tcPr>
            <w:tcW w:w="1808" w:type="pct"/>
          </w:tcPr>
          <w:p w14:paraId="18BC273A" w14:textId="77777777" w:rsidR="00104796" w:rsidRPr="00556DA8" w:rsidRDefault="00104796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  <w:p w14:paraId="569711D1" w14:textId="1D9F32DA" w:rsidR="00E112AF" w:rsidRPr="00556DA8" w:rsidRDefault="00E112AF" w:rsidP="00E112AF">
            <w:pPr>
              <w:pStyle w:val="DescriodoItem"/>
              <w:rPr>
                <w:b/>
                <w:bCs/>
                <w:sz w:val="18"/>
                <w:szCs w:val="24"/>
                <w:lang w:val="en-US"/>
              </w:rPr>
            </w:pPr>
          </w:p>
        </w:tc>
        <w:tc>
          <w:tcPr>
            <w:tcW w:w="1006" w:type="pct"/>
          </w:tcPr>
          <w:p w14:paraId="0F0ABF97" w14:textId="77777777" w:rsidR="00104796" w:rsidRPr="00556DA8" w:rsidRDefault="00104796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  <w:p w14:paraId="7C935850" w14:textId="1729E687" w:rsidR="00E112AF" w:rsidRPr="00556DA8" w:rsidRDefault="00E112AF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  <w:tc>
          <w:tcPr>
            <w:tcW w:w="973" w:type="pct"/>
          </w:tcPr>
          <w:p w14:paraId="3BAFE9A7" w14:textId="46891FB1" w:rsidR="00F85F54" w:rsidRPr="00556DA8" w:rsidRDefault="00F85F54" w:rsidP="00E112AF">
            <w:pPr>
              <w:pStyle w:val="DescriodoItem"/>
              <w:rPr>
                <w:sz w:val="18"/>
                <w:szCs w:val="24"/>
                <w:lang w:val="en-US"/>
              </w:rPr>
            </w:pPr>
          </w:p>
        </w:tc>
      </w:tr>
    </w:tbl>
    <w:p w14:paraId="131DF497" w14:textId="77777777" w:rsidR="00875D51" w:rsidRPr="00556DA8" w:rsidRDefault="00875D51" w:rsidP="00FA105B">
      <w:pPr>
        <w:ind w:left="0"/>
        <w:rPr>
          <w:lang w:val="en-US"/>
        </w:rPr>
      </w:pPr>
    </w:p>
    <w:sectPr w:rsidR="00875D51" w:rsidRPr="00556DA8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0684" w14:textId="77777777" w:rsidR="006362C6" w:rsidRDefault="006362C6" w:rsidP="001E7D29">
      <w:pPr>
        <w:spacing w:after="0" w:line="240" w:lineRule="auto"/>
      </w:pPr>
      <w:r>
        <w:separator/>
      </w:r>
    </w:p>
  </w:endnote>
  <w:endnote w:type="continuationSeparator" w:id="0">
    <w:p w14:paraId="7C4304A5" w14:textId="77777777" w:rsidR="006362C6" w:rsidRDefault="006362C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19C6" w14:textId="77777777" w:rsidR="006362C6" w:rsidRDefault="006362C6" w:rsidP="001E7D29">
      <w:pPr>
        <w:spacing w:after="0" w:line="240" w:lineRule="auto"/>
      </w:pPr>
      <w:r>
        <w:separator/>
      </w:r>
    </w:p>
  </w:footnote>
  <w:footnote w:type="continuationSeparator" w:id="0">
    <w:p w14:paraId="50B09E22" w14:textId="77777777" w:rsidR="006362C6" w:rsidRDefault="006362C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43D4"/>
    <w:rsid w:val="00014B62"/>
    <w:rsid w:val="00016839"/>
    <w:rsid w:val="000228A3"/>
    <w:rsid w:val="00041DC1"/>
    <w:rsid w:val="00057671"/>
    <w:rsid w:val="0009013A"/>
    <w:rsid w:val="00096887"/>
    <w:rsid w:val="000B6ED0"/>
    <w:rsid w:val="000B748F"/>
    <w:rsid w:val="000D445D"/>
    <w:rsid w:val="000D5AE9"/>
    <w:rsid w:val="000D6A5A"/>
    <w:rsid w:val="000E2845"/>
    <w:rsid w:val="000F4987"/>
    <w:rsid w:val="000F65EC"/>
    <w:rsid w:val="001023F5"/>
    <w:rsid w:val="00104796"/>
    <w:rsid w:val="0011573E"/>
    <w:rsid w:val="001269DE"/>
    <w:rsid w:val="00131A52"/>
    <w:rsid w:val="0013487F"/>
    <w:rsid w:val="00140DAE"/>
    <w:rsid w:val="00141C41"/>
    <w:rsid w:val="0015180F"/>
    <w:rsid w:val="001746FC"/>
    <w:rsid w:val="00193653"/>
    <w:rsid w:val="001937ED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94EF4"/>
    <w:rsid w:val="003A2864"/>
    <w:rsid w:val="00404538"/>
    <w:rsid w:val="00410612"/>
    <w:rsid w:val="00410A3C"/>
    <w:rsid w:val="00411F8B"/>
    <w:rsid w:val="00416C12"/>
    <w:rsid w:val="004230D9"/>
    <w:rsid w:val="004354DF"/>
    <w:rsid w:val="00450670"/>
    <w:rsid w:val="004523A9"/>
    <w:rsid w:val="0046216F"/>
    <w:rsid w:val="004724BD"/>
    <w:rsid w:val="00476438"/>
    <w:rsid w:val="00477352"/>
    <w:rsid w:val="004917C4"/>
    <w:rsid w:val="00491C23"/>
    <w:rsid w:val="004A21E9"/>
    <w:rsid w:val="004A2E96"/>
    <w:rsid w:val="004A59EC"/>
    <w:rsid w:val="004B5B43"/>
    <w:rsid w:val="004B5C09"/>
    <w:rsid w:val="004E1539"/>
    <w:rsid w:val="004E227E"/>
    <w:rsid w:val="00500DD1"/>
    <w:rsid w:val="00507738"/>
    <w:rsid w:val="00515252"/>
    <w:rsid w:val="00521AE3"/>
    <w:rsid w:val="00535B54"/>
    <w:rsid w:val="00554276"/>
    <w:rsid w:val="00556DA8"/>
    <w:rsid w:val="00564610"/>
    <w:rsid w:val="00564D17"/>
    <w:rsid w:val="005758DE"/>
    <w:rsid w:val="005858BD"/>
    <w:rsid w:val="005C2D84"/>
    <w:rsid w:val="005C4008"/>
    <w:rsid w:val="005E0ED9"/>
    <w:rsid w:val="00606FD9"/>
    <w:rsid w:val="00616B41"/>
    <w:rsid w:val="00620AE8"/>
    <w:rsid w:val="006362C6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700B1F"/>
    <w:rsid w:val="007257E9"/>
    <w:rsid w:val="0073599B"/>
    <w:rsid w:val="00740105"/>
    <w:rsid w:val="00744B1E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241D5"/>
    <w:rsid w:val="008429E5"/>
    <w:rsid w:val="00864389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2D9A"/>
    <w:rsid w:val="0094637B"/>
    <w:rsid w:val="0095187D"/>
    <w:rsid w:val="00955A78"/>
    <w:rsid w:val="009921B8"/>
    <w:rsid w:val="009A0696"/>
    <w:rsid w:val="009A4BD6"/>
    <w:rsid w:val="009B4146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AF406F"/>
    <w:rsid w:val="00B2282D"/>
    <w:rsid w:val="00B247A9"/>
    <w:rsid w:val="00B435B5"/>
    <w:rsid w:val="00B565D8"/>
    <w:rsid w:val="00B5779A"/>
    <w:rsid w:val="00B64D24"/>
    <w:rsid w:val="00B7147D"/>
    <w:rsid w:val="00B75CFC"/>
    <w:rsid w:val="00B81FD9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5476"/>
    <w:rsid w:val="00C56A59"/>
    <w:rsid w:val="00C601ED"/>
    <w:rsid w:val="00CE5A5C"/>
    <w:rsid w:val="00CF31FF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D755B"/>
    <w:rsid w:val="00DE0A25"/>
    <w:rsid w:val="00DF2868"/>
    <w:rsid w:val="00DF2D4C"/>
    <w:rsid w:val="00E112AF"/>
    <w:rsid w:val="00E17712"/>
    <w:rsid w:val="00E31DD8"/>
    <w:rsid w:val="00E463CF"/>
    <w:rsid w:val="00E473D1"/>
    <w:rsid w:val="00E557A0"/>
    <w:rsid w:val="00EA587B"/>
    <w:rsid w:val="00EF6435"/>
    <w:rsid w:val="00F10F6B"/>
    <w:rsid w:val="00F1105D"/>
    <w:rsid w:val="00F23697"/>
    <w:rsid w:val="00F36BB7"/>
    <w:rsid w:val="00F44947"/>
    <w:rsid w:val="00F53767"/>
    <w:rsid w:val="00F76079"/>
    <w:rsid w:val="00F85F54"/>
    <w:rsid w:val="00F87EAA"/>
    <w:rsid w:val="00F92B25"/>
    <w:rsid w:val="00FA105B"/>
    <w:rsid w:val="00FB3809"/>
    <w:rsid w:val="00FD6CAB"/>
    <w:rsid w:val="00FE6B6C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2025-04-02T21:12:00Z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