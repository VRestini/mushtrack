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2F92" w14:textId="43701800" w:rsidR="00883B05" w:rsidRDefault="00883B05" w:rsidP="00753A51">
      <w:pPr>
        <w:pStyle w:val="Logotipo"/>
        <w:jc w:val="left"/>
      </w:pPr>
    </w:p>
    <w:p w14:paraId="3E559F07" w14:textId="77777777" w:rsidR="004354DF" w:rsidRDefault="004354DF" w:rsidP="00753A51">
      <w:pPr>
        <w:pStyle w:val="Logotipo"/>
        <w:jc w:val="left"/>
      </w:pPr>
    </w:p>
    <w:p w14:paraId="7629646D" w14:textId="77777777" w:rsidR="009B4146" w:rsidRPr="004354DF" w:rsidRDefault="009A4BD6" w:rsidP="00875D51">
      <w:pPr>
        <w:pStyle w:val="Ttulo1"/>
        <w:rPr>
          <w:b w:val="0"/>
          <w:color w:val="5B9BD5" w:themeColor="accent5"/>
          <w:sz w:val="36"/>
          <w:szCs w:val="36"/>
          <w:lang w:val="pt-B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t xml:space="preserve">ATA DAILY – SPRINT REVEW </w:t>
      </w:r>
    </w:p>
    <w:p w14:paraId="4852C628" w14:textId="77777777" w:rsidR="0013487F" w:rsidRPr="009B4146" w:rsidRDefault="0013487F" w:rsidP="00875D51">
      <w:pPr>
        <w:pStyle w:val="Ttulo1"/>
        <w:rPr>
          <w:lang w:val="pt-BR"/>
        </w:rPr>
      </w:pPr>
    </w:p>
    <w:p w14:paraId="296E7C36" w14:textId="119CE056" w:rsidR="0013487F" w:rsidRPr="0013487F" w:rsidRDefault="006C2171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>
        <w:rPr>
          <w:b/>
          <w:lang w:val="pt-BR" w:bidi="pt-BR"/>
        </w:rPr>
        <w:t>Turma</w:t>
      </w:r>
      <w:r w:rsidR="00A3439E" w:rsidRPr="00515252">
        <w:rPr>
          <w:lang w:val="pt-BR" w:bidi="pt-BR"/>
        </w:rPr>
        <w:t xml:space="preserve">:  </w:t>
      </w:r>
      <w:r w:rsidR="009A4BD6">
        <w:rPr>
          <w:lang w:val="pt-BR" w:bidi="pt-BR"/>
        </w:rPr>
        <w:t xml:space="preserve">1ADSB </w:t>
      </w:r>
      <w:r w:rsidR="00A3439E" w:rsidRPr="00515252">
        <w:rPr>
          <w:b/>
          <w:lang w:val="pt-BR" w:bidi="pt-BR"/>
        </w:rPr>
        <w:br/>
        <w:t>Data</w:t>
      </w:r>
      <w:r w:rsidR="00A3439E" w:rsidRPr="00515252">
        <w:rPr>
          <w:lang w:val="pt-BR" w:bidi="pt-BR"/>
        </w:rPr>
        <w:t xml:space="preserve">:  </w:t>
      </w:r>
      <w:r w:rsidR="009A4BD6">
        <w:rPr>
          <w:lang w:val="pt-BR" w:bidi="pt-BR"/>
        </w:rPr>
        <w:t>3</w:t>
      </w:r>
      <w:r w:rsidR="00B1131A">
        <w:rPr>
          <w:lang w:val="pt-BR" w:bidi="pt-BR"/>
        </w:rPr>
        <w:t>1</w:t>
      </w:r>
      <w:r w:rsidR="009A4BD6">
        <w:rPr>
          <w:lang w:val="pt-BR" w:bidi="pt-BR"/>
        </w:rPr>
        <w:t>/0</w:t>
      </w:r>
      <w:r w:rsidR="00B1131A">
        <w:rPr>
          <w:lang w:val="pt-BR" w:bidi="pt-BR"/>
        </w:rPr>
        <w:t>3</w:t>
      </w:r>
      <w:r w:rsidR="009A4BD6">
        <w:rPr>
          <w:lang w:val="pt-BR" w:bidi="pt-BR"/>
        </w:rPr>
        <w:t>/2025</w:t>
      </w:r>
      <w:r w:rsidR="00A3439E"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="00A3439E" w:rsidRPr="00515252">
        <w:rPr>
          <w:lang w:val="pt-BR" w:bidi="pt-BR"/>
        </w:rPr>
        <w:t xml:space="preserve">:  </w:t>
      </w:r>
      <w:r w:rsidRPr="00515252">
        <w:rPr>
          <w:b/>
          <w:lang w:val="pt-BR" w:bidi="pt-BR"/>
        </w:rPr>
        <w:t xml:space="preserve"> </w:t>
      </w:r>
      <w:r w:rsidR="009A4BD6" w:rsidRPr="009A4BD6">
        <w:rPr>
          <w:lang w:val="pt-BR" w:bidi="pt-BR"/>
        </w:rPr>
        <w:t xml:space="preserve">Ana Karoline, </w:t>
      </w:r>
      <w:proofErr w:type="spellStart"/>
      <w:r w:rsidR="009A4BD6" w:rsidRPr="009A4BD6">
        <w:rPr>
          <w:lang w:val="pt-BR" w:bidi="pt-BR"/>
        </w:rPr>
        <w:t>Lays</w:t>
      </w:r>
      <w:proofErr w:type="spellEnd"/>
      <w:r w:rsidR="009A4BD6" w:rsidRPr="009A4BD6">
        <w:rPr>
          <w:lang w:val="pt-BR" w:bidi="pt-BR"/>
        </w:rPr>
        <w:t xml:space="preserve"> Abreu, Vitor </w:t>
      </w:r>
      <w:proofErr w:type="spellStart"/>
      <w:r w:rsidR="009A4BD6" w:rsidRPr="009A4BD6">
        <w:rPr>
          <w:lang w:val="pt-BR" w:bidi="pt-BR"/>
        </w:rPr>
        <w:t>Restini</w:t>
      </w:r>
      <w:proofErr w:type="spellEnd"/>
      <w:r w:rsidR="00A3439E" w:rsidRPr="00515252">
        <w:rPr>
          <w:b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9A4BD6" w:rsidRPr="009A4BD6">
        <w:rPr>
          <w:lang w:val="pt-BR" w:bidi="pt-BR"/>
        </w:rPr>
        <w:t xml:space="preserve">Ana Beatriz </w:t>
      </w:r>
      <w:proofErr w:type="spellStart"/>
      <w:r w:rsidR="009A4BD6" w:rsidRPr="009A4BD6">
        <w:rPr>
          <w:lang w:val="pt-BR" w:bidi="pt-BR"/>
        </w:rPr>
        <w:t>Zinatto</w:t>
      </w:r>
      <w:proofErr w:type="spellEnd"/>
      <w:r w:rsidR="009A4BD6" w:rsidRPr="009A4BD6">
        <w:rPr>
          <w:lang w:val="pt-BR" w:bidi="pt-BR"/>
        </w:rPr>
        <w:t>, Luiz Felipe</w:t>
      </w:r>
      <w:r w:rsidR="009A4BD6">
        <w:rPr>
          <w:b/>
          <w:lang w:val="pt-BR" w:bidi="pt-BR"/>
        </w:rPr>
        <w:t xml:space="preserve"> </w:t>
      </w:r>
    </w:p>
    <w:p w14:paraId="1F532E72" w14:textId="699C5462" w:rsidR="0013487F" w:rsidRPr="006C2171" w:rsidRDefault="00A3439E" w:rsidP="0013487F">
      <w:pPr>
        <w:pStyle w:val="Detalhes"/>
        <w:ind w:left="0"/>
        <w:contextualSpacing/>
        <w:jc w:val="left"/>
        <w:rPr>
          <w:u w:val="single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>:</w:t>
      </w:r>
      <w:r w:rsidR="003A2864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9A4BD6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</w:t>
      </w:r>
      <w:r w:rsidR="00D41B83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7</w:t>
      </w:r>
      <w:r w:rsidR="009A4BD6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h30</w:t>
      </w:r>
    </w:p>
    <w:p w14:paraId="65D5ECE1" w14:textId="45DCF9D7" w:rsidR="00875D51" w:rsidRDefault="00875D51" w:rsidP="00875D51">
      <w:pPr>
        <w:pStyle w:val="Ttulo1"/>
        <w:rPr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1E711916" w14:textId="3CD2F9D6" w:rsidR="00875D51" w:rsidRPr="009A4BD6" w:rsidRDefault="00D41B83" w:rsidP="009A4BD6">
      <w:pPr>
        <w:pStyle w:val="Numerada"/>
      </w:pPr>
      <w:r>
        <w:t>Treino de apresentação;</w:t>
      </w:r>
      <w:r w:rsidR="009A4BD6">
        <w:t xml:space="preserve"> </w:t>
      </w:r>
    </w:p>
    <w:p w14:paraId="0927A803" w14:textId="2CD79783" w:rsidR="003A2864" w:rsidRDefault="00D41B83" w:rsidP="003A2864">
      <w:pPr>
        <w:pStyle w:val="Numerada"/>
      </w:pPr>
      <w:r>
        <w:t>Decisão de Scrum Master da semana</w:t>
      </w:r>
      <w:r w:rsidR="009A4BD6">
        <w:t>;</w:t>
      </w:r>
    </w:p>
    <w:p w14:paraId="776437FD" w14:textId="060392EF" w:rsidR="004354DF" w:rsidRDefault="0075361D" w:rsidP="007A48BA">
      <w:pPr>
        <w:pStyle w:val="Numerada"/>
      </w:pPr>
      <w:r>
        <w:t>Definição de datas para as próximas</w:t>
      </w:r>
      <w:r w:rsidR="00C92E98">
        <w:t xml:space="preserve"> </w:t>
      </w:r>
      <w:r w:rsidR="009010EE">
        <w:t>dailys</w:t>
      </w:r>
      <w:r w:rsidR="00C92E98">
        <w:t>;</w:t>
      </w:r>
      <w:r>
        <w:t xml:space="preserve"> </w:t>
      </w:r>
      <w:r w:rsidR="00C92E98">
        <w:tab/>
      </w:r>
    </w:p>
    <w:p w14:paraId="678251C5" w14:textId="777AE211" w:rsidR="0053442F" w:rsidRDefault="0053442F" w:rsidP="009010EE">
      <w:pPr>
        <w:pStyle w:val="Numerada"/>
        <w:numPr>
          <w:ilvl w:val="0"/>
          <w:numId w:val="0"/>
        </w:numPr>
        <w:ind w:left="180"/>
      </w:pPr>
    </w:p>
    <w:p w14:paraId="231C7107" w14:textId="1AE1B37C" w:rsidR="003A2864" w:rsidRPr="003A2864" w:rsidRDefault="003A2864" w:rsidP="003A2864">
      <w:pPr>
        <w:pStyle w:val="Numerada"/>
        <w:numPr>
          <w:ilvl w:val="0"/>
          <w:numId w:val="0"/>
        </w:numPr>
        <w:ind w:left="360" w:hanging="180"/>
        <w:jc w:val="center"/>
        <w:rPr>
          <w:b/>
          <w:bCs/>
          <w:sz w:val="28"/>
          <w:szCs w:val="36"/>
          <w:lang w:val="en-US"/>
        </w:rPr>
      </w:pPr>
      <w:r w:rsidRPr="003A2864">
        <w:rPr>
          <w:b/>
          <w:bCs/>
          <w:sz w:val="28"/>
          <w:szCs w:val="36"/>
          <w:lang w:val="en-US"/>
        </w:rPr>
        <w:t>TAREFAS</w:t>
      </w:r>
    </w:p>
    <w:tbl>
      <w:tblPr>
        <w:tblW w:w="6181" w:type="pct"/>
        <w:tblInd w:w="-7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3"/>
        <w:gridCol w:w="2747"/>
        <w:gridCol w:w="1529"/>
        <w:gridCol w:w="1479"/>
      </w:tblGrid>
      <w:tr w:rsidR="00875D51" w14:paraId="3E2DF828" w14:textId="77777777" w:rsidTr="005C2D84">
        <w:trPr>
          <w:trHeight w:val="459"/>
        </w:trPr>
        <w:tc>
          <w:tcPr>
            <w:tcW w:w="1213" w:type="pct"/>
            <w:tcBorders>
              <w:top w:val="single" w:sz="18" w:space="0" w:color="44546A" w:themeColor="text2"/>
            </w:tcBorders>
            <w:vAlign w:val="center"/>
          </w:tcPr>
          <w:p w14:paraId="73DC2433" w14:textId="2B207EBC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 xml:space="preserve">Itens de </w:t>
            </w:r>
            <w:r w:rsidR="00104796">
              <w:rPr>
                <w:sz w:val="18"/>
                <w:szCs w:val="24"/>
                <w:lang w:val="pt-BR" w:bidi="pt-BR"/>
              </w:rPr>
              <w:t>Sprint</w:t>
            </w:r>
            <w:r w:rsidR="005C2D84">
              <w:rPr>
                <w:sz w:val="18"/>
                <w:szCs w:val="24"/>
                <w:lang w:val="pt-BR" w:bidi="pt-BR"/>
              </w:rPr>
              <w:t xml:space="preserve"> </w:t>
            </w:r>
            <w:r w:rsidR="006C2171">
              <w:rPr>
                <w:sz w:val="18"/>
                <w:szCs w:val="24"/>
                <w:lang w:val="pt-BR" w:bidi="pt-BR"/>
              </w:rPr>
              <w:t>2</w:t>
            </w:r>
          </w:p>
        </w:tc>
        <w:tc>
          <w:tcPr>
            <w:tcW w:w="1808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104796" w:rsidRDefault="00E112AF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Responsável</w:t>
            </w:r>
          </w:p>
        </w:tc>
        <w:tc>
          <w:tcPr>
            <w:tcW w:w="1006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Prazo</w:t>
            </w:r>
          </w:p>
        </w:tc>
        <w:tc>
          <w:tcPr>
            <w:tcW w:w="973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Status</w:t>
            </w:r>
          </w:p>
        </w:tc>
      </w:tr>
      <w:tr w:rsidR="00875D51" w14:paraId="4A314F1B" w14:textId="77777777" w:rsidTr="005C2D84">
        <w:trPr>
          <w:trHeight w:val="288"/>
        </w:trPr>
        <w:tc>
          <w:tcPr>
            <w:tcW w:w="1213" w:type="pct"/>
          </w:tcPr>
          <w:p w14:paraId="0495EA74" w14:textId="1B5E5494" w:rsidR="00875D51" w:rsidRPr="00104796" w:rsidRDefault="009A4BD6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Slide de apresentação</w:t>
            </w:r>
          </w:p>
        </w:tc>
        <w:tc>
          <w:tcPr>
            <w:tcW w:w="1808" w:type="pct"/>
          </w:tcPr>
          <w:p w14:paraId="06502867" w14:textId="32CDCE3D" w:rsidR="00875D51" w:rsidRPr="00104796" w:rsidRDefault="004354DF" w:rsidP="001B14CB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Ana Karol, Lays Abreu, Vitor Restini</w:t>
            </w:r>
          </w:p>
        </w:tc>
        <w:tc>
          <w:tcPr>
            <w:tcW w:w="1006" w:type="pct"/>
          </w:tcPr>
          <w:p w14:paraId="4C2ABD1A" w14:textId="3DDEDDD8" w:rsidR="00875D51" w:rsidRPr="00104796" w:rsidRDefault="009A4BD6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30/03/2025</w:t>
            </w:r>
          </w:p>
        </w:tc>
        <w:tc>
          <w:tcPr>
            <w:tcW w:w="973" w:type="pct"/>
          </w:tcPr>
          <w:p w14:paraId="1EA56570" w14:textId="1CE1AB51" w:rsidR="00875D51" w:rsidRPr="00104796" w:rsidRDefault="009A4BD6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D</w:t>
            </w:r>
            <w:r w:rsidR="00B1131A">
              <w:rPr>
                <w:sz w:val="18"/>
                <w:szCs w:val="24"/>
              </w:rPr>
              <w:t>one</w:t>
            </w:r>
          </w:p>
        </w:tc>
      </w:tr>
      <w:tr w:rsidR="00E112AF" w:rsidRPr="00E463CF" w14:paraId="238E0182" w14:textId="77777777" w:rsidTr="005C2D84">
        <w:trPr>
          <w:trHeight w:val="288"/>
        </w:trPr>
        <w:tc>
          <w:tcPr>
            <w:tcW w:w="1213" w:type="pct"/>
          </w:tcPr>
          <w:p w14:paraId="60B49B58" w14:textId="142F2023" w:rsidR="00E112AF" w:rsidRP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 w:rsidRPr="004354DF">
              <w:rPr>
                <w:sz w:val="18"/>
                <w:szCs w:val="18"/>
              </w:rPr>
              <w:t>Finalização de Slide p/ apresentação</w:t>
            </w:r>
          </w:p>
        </w:tc>
        <w:tc>
          <w:tcPr>
            <w:tcW w:w="1808" w:type="pct"/>
          </w:tcPr>
          <w:p w14:paraId="0BB86553" w14:textId="344AC70A" w:rsidR="00E112AF" w:rsidRPr="00104796" w:rsidRDefault="004354D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Todos</w:t>
            </w:r>
          </w:p>
        </w:tc>
        <w:tc>
          <w:tcPr>
            <w:tcW w:w="1006" w:type="pct"/>
          </w:tcPr>
          <w:p w14:paraId="3C13D946" w14:textId="34816F23" w:rsidR="00E112AF" w:rsidRP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31/03/2025</w:t>
            </w:r>
          </w:p>
        </w:tc>
        <w:tc>
          <w:tcPr>
            <w:tcW w:w="973" w:type="pct"/>
          </w:tcPr>
          <w:p w14:paraId="60832E24" w14:textId="1DE8BAC3" w:rsidR="00E112AF" w:rsidRPr="00104796" w:rsidRDefault="0053442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Done</w:t>
            </w:r>
          </w:p>
        </w:tc>
      </w:tr>
      <w:tr w:rsidR="00E112AF" w:rsidRPr="00E463CF" w14:paraId="2D7A2EEC" w14:textId="77777777" w:rsidTr="005C2D84">
        <w:trPr>
          <w:trHeight w:val="288"/>
        </w:trPr>
        <w:tc>
          <w:tcPr>
            <w:tcW w:w="1213" w:type="pct"/>
          </w:tcPr>
          <w:p w14:paraId="19DC9752" w14:textId="5B03D086" w:rsidR="00E112AF" w:rsidRP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Treinar apresentação </w:t>
            </w:r>
          </w:p>
        </w:tc>
        <w:tc>
          <w:tcPr>
            <w:tcW w:w="1808" w:type="pct"/>
          </w:tcPr>
          <w:p w14:paraId="3EA5D604" w14:textId="37EAB073" w:rsidR="00E112AF" w:rsidRPr="00104796" w:rsidRDefault="004354D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Todos</w:t>
            </w:r>
          </w:p>
        </w:tc>
        <w:tc>
          <w:tcPr>
            <w:tcW w:w="1006" w:type="pct"/>
          </w:tcPr>
          <w:p w14:paraId="6CA5B338" w14:textId="4EC9EAF0" w:rsid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31/03/2025</w:t>
            </w:r>
          </w:p>
          <w:p w14:paraId="7B103E40" w14:textId="7FA3DA11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4A2023BC" w14:textId="171F4405" w:rsidR="00104796" w:rsidRDefault="0053442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Doing</w:t>
            </w:r>
          </w:p>
          <w:p w14:paraId="3931258C" w14:textId="7BE2989D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1BF87C2A" w14:textId="77777777" w:rsidTr="005C2D84">
        <w:trPr>
          <w:trHeight w:val="288"/>
        </w:trPr>
        <w:tc>
          <w:tcPr>
            <w:tcW w:w="1213" w:type="pct"/>
          </w:tcPr>
          <w:p w14:paraId="4366DD04" w14:textId="1FC75213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2DB3BD15" w14:textId="77777777" w:rsidR="00104796" w:rsidRPr="00104796" w:rsidRDefault="00104796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  <w:p w14:paraId="5C39AEA7" w14:textId="0CCC6F6F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70E337A7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2BEE3275" w14:textId="78A4423B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05A1D3D5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6C127AA8" w14:textId="2E84F176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6B82C720" w14:textId="77777777" w:rsidTr="005C2D84">
        <w:trPr>
          <w:trHeight w:val="288"/>
        </w:trPr>
        <w:tc>
          <w:tcPr>
            <w:tcW w:w="1213" w:type="pct"/>
          </w:tcPr>
          <w:p w14:paraId="26C017EC" w14:textId="3CA470FA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32628935" w14:textId="19DBBAEF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0936933E" w14:textId="15EA7BA5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0DBB74F6" w14:textId="62CC16B2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66A3776B" w14:textId="77777777" w:rsidTr="005C2D84">
        <w:trPr>
          <w:trHeight w:val="288"/>
        </w:trPr>
        <w:tc>
          <w:tcPr>
            <w:tcW w:w="1213" w:type="pct"/>
          </w:tcPr>
          <w:p w14:paraId="34345469" w14:textId="0B8F0B01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18BC273A" w14:textId="77777777" w:rsidR="00104796" w:rsidRDefault="00104796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  <w:p w14:paraId="569711D1" w14:textId="1D9F32DA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0F0ABF97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7C935850" w14:textId="1729E687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7777CB6A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3BAFE9A7" w14:textId="46891FB1" w:rsidR="00F85F54" w:rsidRPr="00104796" w:rsidRDefault="00F85F54" w:rsidP="00E112AF">
            <w:pPr>
              <w:pStyle w:val="DescriodoItem"/>
              <w:rPr>
                <w:sz w:val="18"/>
                <w:szCs w:val="24"/>
              </w:rPr>
            </w:pPr>
          </w:p>
        </w:tc>
      </w:tr>
    </w:tbl>
    <w:p w14:paraId="131DF497" w14:textId="77777777" w:rsidR="00875D51" w:rsidRDefault="00875D51" w:rsidP="00DF2D4C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729C7" w14:textId="77777777" w:rsidR="0046216F" w:rsidRDefault="0046216F" w:rsidP="001E7D29">
      <w:pPr>
        <w:spacing w:after="0" w:line="240" w:lineRule="auto"/>
      </w:pPr>
      <w:r>
        <w:separator/>
      </w:r>
    </w:p>
  </w:endnote>
  <w:endnote w:type="continuationSeparator" w:id="0">
    <w:p w14:paraId="46AC8026" w14:textId="77777777" w:rsidR="0046216F" w:rsidRDefault="0046216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3BD44" w14:textId="77777777" w:rsidR="0046216F" w:rsidRDefault="0046216F" w:rsidP="001E7D29">
      <w:pPr>
        <w:spacing w:after="0" w:line="240" w:lineRule="auto"/>
      </w:pPr>
      <w:r>
        <w:separator/>
      </w:r>
    </w:p>
  </w:footnote>
  <w:footnote w:type="continuationSeparator" w:id="0">
    <w:p w14:paraId="486F7E9C" w14:textId="77777777" w:rsidR="0046216F" w:rsidRDefault="0046216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2FEB" w14:textId="198858A9" w:rsidR="000F4987" w:rsidRPr="004230D9" w:rsidRDefault="00416C12">
    <w:pPr>
      <w:pStyle w:val="Cabealho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44076287">
              <wp:simplePos x="0" y="0"/>
              <wp:positionH relativeFrom="column">
                <wp:posOffset>-2006600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solidFill>
                              <a:srgbClr val="004B7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4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73822" y="379088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08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314A38A" id="Agrupar 3" o:spid="_x0000_s1026" style="position:absolute;margin-left:-158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" path="m,l674623,1166191r-96987,696053l,2065469,,xe" fillcolor="#dff7f9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" path="m545,1224632c-2573,840615,8824,384017,5706,l636460,1390992,545,1224632xe" fillcolor="#004b70" strokecolor="#004b70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" path="m,855432l899978,r379893,632116l611711,1414868,,855432xe" fillcolor="#004b7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" path="m,2564614l758021,r61329,2564614l,2564614xe" fillcolor="#dff7f9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" path="m,2736810r,l814,2731711,,2736810xm70239,2979872l750739,r68649,2736752l819203,2736812r-4,l70239,2979872xe" fillcolor="#069" stroked="f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" path="m,1292078l1096462,,819397,1292078,,1292078xe" fillcolor="#069" stroked="f"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" path="m,l674623,1166191r-96987,696053l,2065469,,xe" fillcolor="#dff7f9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" path="m545,1224632c-2573,840615,8824,384017,5706,l636460,1390992,545,1224632xe" fillcolor="#004b7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" path="m,855432l899978,r379893,632116l611711,1414868,,855432xe" fillcolor="#004b7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" path="m,2564614l758021,r61329,2564614l,2564614xe" fillcolor="#dff7f9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" path="m,2736810r,l814,2731711,,2736810xm70239,2979872l750739,r68649,2736752l819203,2736812r-4,l70239,2979872xe" fillcolor="#069" stroked="f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737;top:3791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" path="m,1292078l1096462,,819397,1292078,,1292078xe" fillcolor="#069" stroked="f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  <w:r w:rsidR="00883B05"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1EBE1820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10AED"/>
    <w:rsid w:val="00016839"/>
    <w:rsid w:val="00057671"/>
    <w:rsid w:val="0009013A"/>
    <w:rsid w:val="000B748F"/>
    <w:rsid w:val="000D445D"/>
    <w:rsid w:val="000D4B0A"/>
    <w:rsid w:val="000D5AE9"/>
    <w:rsid w:val="000D6A5A"/>
    <w:rsid w:val="000F4987"/>
    <w:rsid w:val="000F65EC"/>
    <w:rsid w:val="00104796"/>
    <w:rsid w:val="0011573E"/>
    <w:rsid w:val="001269DE"/>
    <w:rsid w:val="00131A52"/>
    <w:rsid w:val="0013487F"/>
    <w:rsid w:val="00140DAE"/>
    <w:rsid w:val="0015180F"/>
    <w:rsid w:val="001746FC"/>
    <w:rsid w:val="00193653"/>
    <w:rsid w:val="001C2AEB"/>
    <w:rsid w:val="001C329C"/>
    <w:rsid w:val="001E7D29"/>
    <w:rsid w:val="00227BFE"/>
    <w:rsid w:val="002404F5"/>
    <w:rsid w:val="002603B1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66B0"/>
    <w:rsid w:val="0033728F"/>
    <w:rsid w:val="00352B99"/>
    <w:rsid w:val="00357641"/>
    <w:rsid w:val="00360B6E"/>
    <w:rsid w:val="00361017"/>
    <w:rsid w:val="00361DEE"/>
    <w:rsid w:val="00394EF4"/>
    <w:rsid w:val="003A2864"/>
    <w:rsid w:val="00410612"/>
    <w:rsid w:val="00410A3C"/>
    <w:rsid w:val="00411F8B"/>
    <w:rsid w:val="00416C12"/>
    <w:rsid w:val="004230D9"/>
    <w:rsid w:val="004354DF"/>
    <w:rsid w:val="00450670"/>
    <w:rsid w:val="0046216F"/>
    <w:rsid w:val="004724BD"/>
    <w:rsid w:val="00476438"/>
    <w:rsid w:val="00477352"/>
    <w:rsid w:val="004917C4"/>
    <w:rsid w:val="00491C23"/>
    <w:rsid w:val="004A59EC"/>
    <w:rsid w:val="004B5B43"/>
    <w:rsid w:val="004B5C09"/>
    <w:rsid w:val="004E227E"/>
    <w:rsid w:val="00500DD1"/>
    <w:rsid w:val="00515252"/>
    <w:rsid w:val="00521AE3"/>
    <w:rsid w:val="0053442F"/>
    <w:rsid w:val="00535B54"/>
    <w:rsid w:val="00554276"/>
    <w:rsid w:val="00564D17"/>
    <w:rsid w:val="005758DE"/>
    <w:rsid w:val="005C2D84"/>
    <w:rsid w:val="005E0ED9"/>
    <w:rsid w:val="00606F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2171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361D"/>
    <w:rsid w:val="00753A51"/>
    <w:rsid w:val="00756D9C"/>
    <w:rsid w:val="007619BD"/>
    <w:rsid w:val="00771C24"/>
    <w:rsid w:val="00781863"/>
    <w:rsid w:val="00785F18"/>
    <w:rsid w:val="007A48BA"/>
    <w:rsid w:val="007D5836"/>
    <w:rsid w:val="007E346A"/>
    <w:rsid w:val="007F33FB"/>
    <w:rsid w:val="007F34A4"/>
    <w:rsid w:val="00815563"/>
    <w:rsid w:val="008240DA"/>
    <w:rsid w:val="008429E5"/>
    <w:rsid w:val="00867EA4"/>
    <w:rsid w:val="008756BF"/>
    <w:rsid w:val="00875D51"/>
    <w:rsid w:val="00883B05"/>
    <w:rsid w:val="008908D9"/>
    <w:rsid w:val="008954BE"/>
    <w:rsid w:val="00897D88"/>
    <w:rsid w:val="008A0319"/>
    <w:rsid w:val="008D43E9"/>
    <w:rsid w:val="008E3C0E"/>
    <w:rsid w:val="008E421A"/>
    <w:rsid w:val="008E476B"/>
    <w:rsid w:val="009010EE"/>
    <w:rsid w:val="00927C63"/>
    <w:rsid w:val="00932F50"/>
    <w:rsid w:val="0094637B"/>
    <w:rsid w:val="00955A78"/>
    <w:rsid w:val="009629BE"/>
    <w:rsid w:val="009921B8"/>
    <w:rsid w:val="009A4BD6"/>
    <w:rsid w:val="009B4146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1131A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BE4ADC"/>
    <w:rsid w:val="00C14973"/>
    <w:rsid w:val="00C1643D"/>
    <w:rsid w:val="00C261A9"/>
    <w:rsid w:val="00C42793"/>
    <w:rsid w:val="00C47179"/>
    <w:rsid w:val="00C56A59"/>
    <w:rsid w:val="00C601ED"/>
    <w:rsid w:val="00C92E98"/>
    <w:rsid w:val="00CE5A5C"/>
    <w:rsid w:val="00CF31FF"/>
    <w:rsid w:val="00D24188"/>
    <w:rsid w:val="00D31AB7"/>
    <w:rsid w:val="00D34BC4"/>
    <w:rsid w:val="00D41B83"/>
    <w:rsid w:val="00D50D23"/>
    <w:rsid w:val="00D512BB"/>
    <w:rsid w:val="00DA3B1A"/>
    <w:rsid w:val="00DC6078"/>
    <w:rsid w:val="00DC79AD"/>
    <w:rsid w:val="00DD2075"/>
    <w:rsid w:val="00DE0A25"/>
    <w:rsid w:val="00DF2868"/>
    <w:rsid w:val="00DF2D4C"/>
    <w:rsid w:val="00E112AF"/>
    <w:rsid w:val="00E17712"/>
    <w:rsid w:val="00E463CF"/>
    <w:rsid w:val="00E473D1"/>
    <w:rsid w:val="00E557A0"/>
    <w:rsid w:val="00EA587B"/>
    <w:rsid w:val="00EF6435"/>
    <w:rsid w:val="00F10F6B"/>
    <w:rsid w:val="00F23697"/>
    <w:rsid w:val="00F36BB7"/>
    <w:rsid w:val="00F53767"/>
    <w:rsid w:val="00F76079"/>
    <w:rsid w:val="00F85F5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A472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afb9151bae8540d107d25a20c8c72fb2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22e3e16f3c3ec271fa2e4f387a7231c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C939B-2E04-4F53-849C-329AA6BE4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79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2025-03-30T21:04:00Z</dcterms:created>
  <dcterms:modified xsi:type="dcterms:W3CDTF">2025-03-31T21:57:00Z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